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000"/>
      </w:tblPr>
      <w:tblGrid>
        <w:gridCol w:w="491"/>
        <w:gridCol w:w="25"/>
        <w:gridCol w:w="6765"/>
        <w:gridCol w:w="199"/>
        <w:gridCol w:w="2384"/>
      </w:tblGrid>
      <w:tr w:rsidR="008E18D5" w:rsidRPr="00DE7766" w:rsidTr="00CA3DFD">
        <w:trPr>
          <w:cantSplit/>
        </w:trPr>
        <w:tc>
          <w:tcPr>
            <w:tcW w:w="9576" w:type="dxa"/>
            <w:gridSpan w:val="5"/>
            <w:tcBorders>
              <w:top w:val="nil"/>
              <w:left w:val="nil"/>
              <w:bottom w:val="single" w:sz="4" w:space="0" w:color="999999"/>
              <w:right w:val="nil"/>
            </w:tcBorders>
          </w:tcPr>
          <w:p w:rsidR="00075E73" w:rsidRPr="009E33C4" w:rsidRDefault="00DC4203" w:rsidP="00A07D6A">
            <w:pPr>
              <w:rPr>
                <w:b/>
                <w:sz w:val="20"/>
              </w:rPr>
            </w:pPr>
            <w:r w:rsidRPr="009E33C4">
              <w:rPr>
                <w:b/>
                <w:sz w:val="20"/>
              </w:rPr>
              <w:t>David Radcliffe</w:t>
            </w:r>
          </w:p>
          <w:p w:rsidR="008E18D5" w:rsidRPr="00DE7766" w:rsidRDefault="00DC4203" w:rsidP="00A07D6A">
            <w:r>
              <w:t>1</w:t>
            </w:r>
            <w:r w:rsidR="009C23DD">
              <w:t>2244 Parkview Lane</w:t>
            </w:r>
            <w:r w:rsidR="003F5303">
              <w:t xml:space="preserve">, </w:t>
            </w:r>
            <w:r w:rsidR="009C23DD">
              <w:t>Fishers</w:t>
            </w:r>
            <w:r>
              <w:t>, IN 46</w:t>
            </w:r>
            <w:r w:rsidR="009C23DD">
              <w:t>038</w:t>
            </w:r>
          </w:p>
          <w:p w:rsidR="008E18D5" w:rsidRDefault="001B2CC0" w:rsidP="00C069B4">
            <w:r>
              <w:t>(</w:t>
            </w:r>
            <w:r w:rsidR="003326E2">
              <w:t>317</w:t>
            </w:r>
            <w:r>
              <w:t xml:space="preserve">) </w:t>
            </w:r>
            <w:r w:rsidR="00DC4203">
              <w:t>5</w:t>
            </w:r>
            <w:r w:rsidR="003326E2">
              <w:t>25</w:t>
            </w:r>
            <w:r>
              <w:t>-</w:t>
            </w:r>
            <w:r w:rsidR="003326E2">
              <w:t>3087</w:t>
            </w:r>
          </w:p>
          <w:p w:rsidR="00C069B4" w:rsidRPr="00DE7766" w:rsidRDefault="00DC4203" w:rsidP="00DE7766">
            <w:pPr>
              <w:pStyle w:val="E-mailaddress"/>
            </w:pPr>
            <w:r>
              <w:t>radcliffe.david@gmail.com</w:t>
            </w:r>
            <w:r w:rsidR="00FE33FF">
              <w:br/>
              <w:t>dwradcliffe.com</w:t>
            </w:r>
          </w:p>
        </w:tc>
      </w:tr>
      <w:tr w:rsidR="00DE7766" w:rsidRPr="00DE7766" w:rsidTr="00CA3DFD">
        <w:trPr>
          <w:trHeight w:val="153"/>
        </w:trPr>
        <w:tc>
          <w:tcPr>
            <w:tcW w:w="9576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DE7766" w:rsidRPr="00DE7766" w:rsidRDefault="001B2CC0" w:rsidP="00DE7766">
            <w:pPr>
              <w:pStyle w:val="Heading1"/>
            </w:pPr>
            <w:r>
              <w:t>SUMMARY</w:t>
            </w:r>
          </w:p>
        </w:tc>
      </w:tr>
      <w:tr w:rsidR="00DE7766" w:rsidRPr="00DE7766" w:rsidTr="004B2685">
        <w:trPr>
          <w:trHeight w:val="20"/>
        </w:trPr>
        <w:tc>
          <w:tcPr>
            <w:tcW w:w="478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DE7766" w:rsidRDefault="00DE7766" w:rsidP="000706C5">
            <w:pPr>
              <w:pStyle w:val="Heading1"/>
              <w:spacing w:after="0"/>
            </w:pPr>
          </w:p>
        </w:tc>
        <w:tc>
          <w:tcPr>
            <w:tcW w:w="9098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center"/>
          </w:tcPr>
          <w:p w:rsidR="00A84E65" w:rsidRPr="00A84E65" w:rsidRDefault="004B2685" w:rsidP="001B2CC0">
            <w:pPr>
              <w:pStyle w:val="Text"/>
              <w:spacing w:after="0"/>
            </w:pPr>
            <w:r w:rsidRPr="004B2685">
              <w:t xml:space="preserve">Highly motivated and forward thinking web developer </w:t>
            </w:r>
            <w:r w:rsidR="001B2CC0">
              <w:t>who thrives</w:t>
            </w:r>
            <w:r w:rsidRPr="004B2685">
              <w:t xml:space="preserve"> in a dynamic environment.</w:t>
            </w:r>
          </w:p>
        </w:tc>
      </w:tr>
      <w:tr w:rsidR="009548CA" w:rsidRPr="00DE7766" w:rsidTr="00CA3DFD">
        <w:trPr>
          <w:trHeight w:val="152"/>
        </w:trPr>
        <w:tc>
          <w:tcPr>
            <w:tcW w:w="9576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9548CA" w:rsidRDefault="00D4662D" w:rsidP="000706C5">
            <w:pPr>
              <w:pStyle w:val="Heading1"/>
              <w:spacing w:after="0"/>
            </w:pPr>
            <w:r>
              <w:t>skills</w:t>
            </w:r>
          </w:p>
        </w:tc>
      </w:tr>
      <w:tr w:rsidR="009548CA" w:rsidRPr="00DE7766" w:rsidTr="00CA3DFD">
        <w:trPr>
          <w:trHeight w:val="152"/>
        </w:trPr>
        <w:tc>
          <w:tcPr>
            <w:tcW w:w="478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9548CA" w:rsidRDefault="009548CA" w:rsidP="00DE7766">
            <w:pPr>
              <w:pStyle w:val="Heading1"/>
            </w:pPr>
          </w:p>
        </w:tc>
        <w:tc>
          <w:tcPr>
            <w:tcW w:w="9098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D4662D" w:rsidRDefault="00D4662D" w:rsidP="00D4662D">
            <w:pPr>
              <w:pStyle w:val="Title"/>
            </w:pPr>
            <w:r>
              <w:t>Languages</w:t>
            </w:r>
          </w:p>
          <w:p w:rsidR="003326E2" w:rsidRDefault="00D4662D" w:rsidP="003326E2">
            <w:pPr>
              <w:pStyle w:val="bulletedlist"/>
            </w:pPr>
            <w:r>
              <w:t xml:space="preserve">Proficient in: </w:t>
            </w:r>
            <w:r w:rsidR="00ED6097">
              <w:t>HTML, JavaScript, PHP</w:t>
            </w:r>
            <w:r w:rsidR="003326E2">
              <w:t xml:space="preserve"> 4/5</w:t>
            </w:r>
            <w:r w:rsidR="00ED6097">
              <w:t>, CSS, SQL</w:t>
            </w:r>
            <w:r w:rsidR="00C969DA">
              <w:t>, Flash/</w:t>
            </w:r>
            <w:proofErr w:type="spellStart"/>
            <w:r w:rsidR="00C969DA">
              <w:t>ActionScript</w:t>
            </w:r>
            <w:proofErr w:type="spellEnd"/>
            <w:r w:rsidR="003326E2">
              <w:t>, ASP, C#</w:t>
            </w:r>
            <w:r w:rsidR="000706C5">
              <w:t>, Visual Basic</w:t>
            </w:r>
            <w:r w:rsidR="003A1165">
              <w:t>, XML</w:t>
            </w:r>
          </w:p>
          <w:p w:rsidR="00D4662D" w:rsidRDefault="00D4662D" w:rsidP="00D4662D">
            <w:pPr>
              <w:pStyle w:val="bulletedlist"/>
            </w:pPr>
            <w:r>
              <w:t xml:space="preserve">Familiar with: </w:t>
            </w:r>
            <w:r w:rsidR="00ED6097">
              <w:t>C/</w:t>
            </w:r>
            <w:r>
              <w:t>C</w:t>
            </w:r>
            <w:r w:rsidR="00431537">
              <w:t>++</w:t>
            </w:r>
            <w:r>
              <w:t xml:space="preserve">, </w:t>
            </w:r>
            <w:r w:rsidR="0010077D">
              <w:t>Java</w:t>
            </w:r>
            <w:r w:rsidR="00ED6097">
              <w:t xml:space="preserve">, </w:t>
            </w:r>
            <w:proofErr w:type="spellStart"/>
            <w:r w:rsidR="00ED6097">
              <w:t>Ada</w:t>
            </w:r>
            <w:proofErr w:type="spellEnd"/>
            <w:r w:rsidR="009C23DD">
              <w:t>, Ruby, Perl</w:t>
            </w:r>
          </w:p>
          <w:p w:rsidR="00D4662D" w:rsidRDefault="0010077D" w:rsidP="00D4662D">
            <w:pPr>
              <w:pStyle w:val="Title"/>
            </w:pPr>
            <w:r>
              <w:t>Software</w:t>
            </w:r>
          </w:p>
          <w:p w:rsidR="00D4662D" w:rsidRDefault="00ED6097" w:rsidP="00D4662D">
            <w:pPr>
              <w:pStyle w:val="bulletedlist"/>
            </w:pPr>
            <w:r>
              <w:t>Adobe: Dreamweaver, Photoshop,</w:t>
            </w:r>
            <w:r w:rsidR="00C969DA">
              <w:t xml:space="preserve"> Illustrator, Bridge,</w:t>
            </w:r>
            <w:r>
              <w:t xml:space="preserve"> </w:t>
            </w:r>
            <w:proofErr w:type="spellStart"/>
            <w:r>
              <w:t>ImageReady</w:t>
            </w:r>
            <w:proofErr w:type="spellEnd"/>
            <w:r>
              <w:t>, Premiere Pro</w:t>
            </w:r>
            <w:r w:rsidR="00C969DA">
              <w:t>, Flash</w:t>
            </w:r>
          </w:p>
          <w:p w:rsidR="00ED6097" w:rsidRDefault="00ED6097" w:rsidP="00D4662D">
            <w:pPr>
              <w:pStyle w:val="bulletedlist"/>
            </w:pPr>
            <w:r>
              <w:t>Microsoft: Office, FrontPage</w:t>
            </w:r>
            <w:r w:rsidR="00C969DA">
              <w:t>, Visual Studio 200</w:t>
            </w:r>
            <w:r w:rsidR="00723F7A">
              <w:t>8</w:t>
            </w:r>
            <w:r w:rsidR="009C23DD">
              <w:t>/2010</w:t>
            </w:r>
            <w:r w:rsidR="00C969DA">
              <w:t>, Visio, Project</w:t>
            </w:r>
          </w:p>
          <w:p w:rsidR="00ED6097" w:rsidRDefault="00ED6097" w:rsidP="00ED6097">
            <w:pPr>
              <w:pStyle w:val="bulletedlist"/>
            </w:pPr>
            <w:r>
              <w:t xml:space="preserve">Database: Microsoft SQL Server, Microsoft Access, </w:t>
            </w:r>
            <w:proofErr w:type="spellStart"/>
            <w:r>
              <w:t>MySQL</w:t>
            </w:r>
            <w:proofErr w:type="spellEnd"/>
            <w:r>
              <w:t xml:space="preserve"> Server</w:t>
            </w:r>
            <w:r w:rsidR="009C23DD">
              <w:t xml:space="preserve">, </w:t>
            </w:r>
            <w:proofErr w:type="spellStart"/>
            <w:r w:rsidR="009C23DD">
              <w:t>Sqlite</w:t>
            </w:r>
            <w:proofErr w:type="spellEnd"/>
          </w:p>
          <w:p w:rsidR="009548CA" w:rsidRDefault="00D4662D" w:rsidP="00ED6097">
            <w:pPr>
              <w:pStyle w:val="bulletedlistlastline"/>
              <w:tabs>
                <w:tab w:val="clear" w:pos="288"/>
                <w:tab w:val="num" w:pos="274"/>
              </w:tabs>
              <w:spacing w:after="0"/>
              <w:ind w:left="1264" w:hanging="1264"/>
            </w:pPr>
            <w:r>
              <w:t xml:space="preserve">Platforms: </w:t>
            </w:r>
            <w:r w:rsidR="0010077D">
              <w:t xml:space="preserve">Microsoft </w:t>
            </w:r>
            <w:r>
              <w:t>Windows</w:t>
            </w:r>
            <w:r w:rsidR="00ED6097">
              <w:rPr>
                <w:rFonts w:cs="Tahoma"/>
              </w:rPr>
              <w:t xml:space="preserve"> </w:t>
            </w:r>
            <w:r>
              <w:t>2000</w:t>
            </w:r>
            <w:r w:rsidR="0010077D">
              <w:t xml:space="preserve">, </w:t>
            </w:r>
            <w:r w:rsidR="005C5D33">
              <w:t xml:space="preserve">Windows </w:t>
            </w:r>
            <w:r w:rsidR="0010077D">
              <w:t>XP</w:t>
            </w:r>
            <w:r w:rsidR="00431537">
              <w:t>, Windows Vista</w:t>
            </w:r>
            <w:r w:rsidR="00B33FE0">
              <w:t>,</w:t>
            </w:r>
            <w:r w:rsidR="009C23DD">
              <w:t xml:space="preserve"> Windows 7,</w:t>
            </w:r>
            <w:r w:rsidR="00B33FE0">
              <w:t xml:space="preserve"> Windows Mobile</w:t>
            </w:r>
            <w:r w:rsidR="009C23DD">
              <w:t>, Linux</w:t>
            </w:r>
          </w:p>
          <w:p w:rsidR="003326E2" w:rsidRDefault="003326E2" w:rsidP="003326E2">
            <w:pPr>
              <w:pStyle w:val="Title"/>
            </w:pPr>
            <w:r>
              <w:t>Other Proficiencies</w:t>
            </w:r>
          </w:p>
          <w:p w:rsidR="003326E2" w:rsidRDefault="003326E2" w:rsidP="003326E2">
            <w:pPr>
              <w:pStyle w:val="bulletedlist"/>
            </w:pPr>
            <w:r>
              <w:t xml:space="preserve">Zend Framework, Smarty, </w:t>
            </w:r>
            <w:r w:rsidRPr="003326E2">
              <w:t>MVC design patterns</w:t>
            </w:r>
            <w:r>
              <w:t xml:space="preserve">, </w:t>
            </w:r>
            <w:proofErr w:type="spellStart"/>
            <w:r>
              <w:t>Magento</w:t>
            </w:r>
            <w:proofErr w:type="spellEnd"/>
            <w:r>
              <w:t xml:space="preserve"> E-commerce, Web APIs</w:t>
            </w:r>
            <w:r w:rsidR="00CA3DFD">
              <w:t>, Payment Gateways</w:t>
            </w:r>
            <w:r w:rsidR="009C23DD">
              <w:t>, R</w:t>
            </w:r>
            <w:r w:rsidR="00322E79">
              <w:t>ails</w:t>
            </w:r>
          </w:p>
          <w:p w:rsidR="004B2685" w:rsidRDefault="004B2685" w:rsidP="004B2685">
            <w:pPr>
              <w:pStyle w:val="Title"/>
            </w:pPr>
            <w:r>
              <w:t>Certifications</w:t>
            </w:r>
          </w:p>
          <w:p w:rsidR="004B2685" w:rsidRDefault="004B2685" w:rsidP="00322E79">
            <w:pPr>
              <w:pStyle w:val="bulletedlist"/>
            </w:pPr>
            <w:r>
              <w:t>Zend Certified PHP 5 Engineer</w:t>
            </w:r>
          </w:p>
        </w:tc>
      </w:tr>
      <w:tr w:rsidR="00DE7766" w:rsidRPr="00DE7766" w:rsidTr="00322E79">
        <w:trPr>
          <w:trHeight w:val="218"/>
        </w:trPr>
        <w:tc>
          <w:tcPr>
            <w:tcW w:w="9576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DE7766" w:rsidRPr="00DE7766" w:rsidRDefault="00D97489" w:rsidP="002911C8">
            <w:pPr>
              <w:pStyle w:val="Heading1"/>
            </w:pPr>
            <w:r>
              <w:t>Experience</w:t>
            </w:r>
          </w:p>
        </w:tc>
      </w:tr>
      <w:tr w:rsidR="00A14F02" w:rsidRPr="00DE7766" w:rsidTr="00322E79">
        <w:trPr>
          <w:trHeight w:val="180"/>
        </w:trPr>
        <w:tc>
          <w:tcPr>
            <w:tcW w:w="502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:rsidR="00A14F02" w:rsidRPr="00DE7766" w:rsidRDefault="00A14F02" w:rsidP="00DE7766"/>
        </w:tc>
        <w:tc>
          <w:tcPr>
            <w:tcW w:w="6760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:rsidR="00A14F02" w:rsidRDefault="00A14F02" w:rsidP="002901D2">
            <w:pPr>
              <w:pStyle w:val="Title"/>
            </w:pPr>
            <w:r>
              <w:t>Programmer/Analyst</w:t>
            </w:r>
          </w:p>
        </w:tc>
        <w:tc>
          <w:tcPr>
            <w:tcW w:w="2314" w:type="dxa"/>
            <w:tcBorders>
              <w:top w:val="single" w:sz="4" w:space="0" w:color="999999"/>
              <w:left w:val="nil"/>
              <w:right w:val="nil"/>
            </w:tcBorders>
          </w:tcPr>
          <w:p w:rsidR="00A14F02" w:rsidRDefault="00322E79" w:rsidP="002901D2">
            <w:pPr>
              <w:pStyle w:val="Dates"/>
            </w:pPr>
            <w:r>
              <w:t>2009-Present</w:t>
            </w:r>
          </w:p>
        </w:tc>
      </w:tr>
      <w:tr w:rsidR="00322E79" w:rsidRPr="00DE7766" w:rsidTr="00322E79">
        <w:trPr>
          <w:trHeight w:val="180"/>
        </w:trPr>
        <w:tc>
          <w:tcPr>
            <w:tcW w:w="502" w:type="dxa"/>
            <w:gridSpan w:val="2"/>
            <w:tcBorders>
              <w:left w:val="nil"/>
              <w:right w:val="nil"/>
            </w:tcBorders>
          </w:tcPr>
          <w:p w:rsidR="00322E79" w:rsidRPr="00DE7766" w:rsidRDefault="00322E79" w:rsidP="00DE7766"/>
        </w:tc>
        <w:tc>
          <w:tcPr>
            <w:tcW w:w="6760" w:type="dxa"/>
            <w:gridSpan w:val="2"/>
            <w:tcBorders>
              <w:left w:val="nil"/>
              <w:right w:val="nil"/>
            </w:tcBorders>
          </w:tcPr>
          <w:p w:rsidR="00322E79" w:rsidRPr="004C3C3D" w:rsidRDefault="00322E79" w:rsidP="00322E79">
            <w:pPr>
              <w:rPr>
                <w:i/>
              </w:rPr>
            </w:pPr>
            <w:r>
              <w:rPr>
                <w:rStyle w:val="LocationChar"/>
              </w:rPr>
              <w:t>FORUM Credit Union / FORUM Solutions</w:t>
            </w:r>
          </w:p>
          <w:p w:rsidR="00322E79" w:rsidRDefault="00322E79" w:rsidP="00322E79">
            <w:pPr>
              <w:pStyle w:val="bulletedlist"/>
              <w:spacing w:after="0"/>
            </w:pPr>
            <w:r>
              <w:t>Internal and external web application design, development, maintenance.</w:t>
            </w:r>
          </w:p>
          <w:p w:rsidR="00322E79" w:rsidRDefault="00322E79" w:rsidP="00322E79">
            <w:pPr>
              <w:pStyle w:val="bulletedlist"/>
              <w:spacing w:after="0"/>
            </w:pPr>
            <w:r>
              <w:t>Primary Tools: ASP.NET MVC, C#, JavaScript</w:t>
            </w:r>
          </w:p>
        </w:tc>
        <w:tc>
          <w:tcPr>
            <w:tcW w:w="2314" w:type="dxa"/>
            <w:tcBorders>
              <w:left w:val="nil"/>
              <w:right w:val="nil"/>
            </w:tcBorders>
          </w:tcPr>
          <w:p w:rsidR="00322E79" w:rsidRDefault="00322E79" w:rsidP="002901D2">
            <w:pPr>
              <w:pStyle w:val="Dates"/>
            </w:pPr>
          </w:p>
        </w:tc>
      </w:tr>
      <w:tr w:rsidR="00CA68C0" w:rsidRPr="00DE7766" w:rsidTr="00322E79">
        <w:trPr>
          <w:trHeight w:val="180"/>
        </w:trPr>
        <w:tc>
          <w:tcPr>
            <w:tcW w:w="502" w:type="dxa"/>
            <w:gridSpan w:val="2"/>
            <w:vMerge w:val="restart"/>
            <w:tcBorders>
              <w:left w:val="nil"/>
              <w:right w:val="nil"/>
            </w:tcBorders>
          </w:tcPr>
          <w:p w:rsidR="00A14F02" w:rsidRPr="00DE7766" w:rsidRDefault="00A14F02" w:rsidP="00DE7766"/>
        </w:tc>
        <w:tc>
          <w:tcPr>
            <w:tcW w:w="6760" w:type="dxa"/>
            <w:gridSpan w:val="2"/>
            <w:tcBorders>
              <w:left w:val="nil"/>
              <w:bottom w:val="nil"/>
              <w:right w:val="nil"/>
            </w:tcBorders>
          </w:tcPr>
          <w:p w:rsidR="00CA68C0" w:rsidRPr="00DE7766" w:rsidRDefault="004C3C3D" w:rsidP="002901D2">
            <w:pPr>
              <w:pStyle w:val="Title"/>
            </w:pPr>
            <w:r>
              <w:t>Owner</w:t>
            </w:r>
            <w:r w:rsidR="000F4B66">
              <w:t>, Web Developer</w:t>
            </w:r>
          </w:p>
        </w:tc>
        <w:tc>
          <w:tcPr>
            <w:tcW w:w="2314" w:type="dxa"/>
            <w:tcBorders>
              <w:left w:val="nil"/>
              <w:bottom w:val="nil"/>
              <w:right w:val="nil"/>
            </w:tcBorders>
          </w:tcPr>
          <w:p w:rsidR="00CA68C0" w:rsidRPr="00DE7766" w:rsidRDefault="004C3C3D" w:rsidP="002901D2">
            <w:pPr>
              <w:pStyle w:val="Dates"/>
            </w:pPr>
            <w:r>
              <w:t>2005</w:t>
            </w:r>
            <w:r w:rsidR="00CA68C0">
              <w:t>-Present</w:t>
            </w:r>
          </w:p>
        </w:tc>
      </w:tr>
      <w:tr w:rsidR="00CA68C0" w:rsidRPr="00DE7766" w:rsidTr="004B2685">
        <w:trPr>
          <w:trHeight w:val="288"/>
        </w:trPr>
        <w:tc>
          <w:tcPr>
            <w:tcW w:w="502" w:type="dxa"/>
            <w:gridSpan w:val="2"/>
            <w:vMerge/>
            <w:tcBorders>
              <w:left w:val="nil"/>
              <w:right w:val="nil"/>
            </w:tcBorders>
          </w:tcPr>
          <w:p w:rsidR="00CA68C0" w:rsidRPr="00DE7766" w:rsidRDefault="00CA68C0" w:rsidP="00DE7766"/>
        </w:tc>
        <w:tc>
          <w:tcPr>
            <w:tcW w:w="90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3C3D" w:rsidRPr="004C3C3D" w:rsidRDefault="004C3C3D" w:rsidP="002901D2">
            <w:pPr>
              <w:rPr>
                <w:i/>
              </w:rPr>
            </w:pPr>
            <w:r>
              <w:rPr>
                <w:rStyle w:val="LocationChar"/>
              </w:rPr>
              <w:t>Start to Finish Production, Inc.</w:t>
            </w:r>
          </w:p>
          <w:p w:rsidR="00CA68C0" w:rsidRDefault="004C3C3D" w:rsidP="00FE33FF">
            <w:pPr>
              <w:pStyle w:val="bulletedlist"/>
              <w:spacing w:after="0"/>
            </w:pPr>
            <w:r>
              <w:t>Website design, web application development, graphic design.</w:t>
            </w:r>
          </w:p>
          <w:p w:rsidR="000706C5" w:rsidRDefault="004C3C3D" w:rsidP="00FE33FF">
            <w:pPr>
              <w:pStyle w:val="bulletedlist"/>
              <w:spacing w:after="0"/>
            </w:pPr>
            <w:r>
              <w:t>Website</w:t>
            </w:r>
            <w:r w:rsidR="00B60F55">
              <w:t xml:space="preserve"> &amp; Client</w:t>
            </w:r>
            <w:r>
              <w:t xml:space="preserve"> management and hosting.</w:t>
            </w:r>
          </w:p>
          <w:p w:rsidR="00FE33FF" w:rsidRPr="00D4662D" w:rsidRDefault="00FE33FF" w:rsidP="00FE33FF">
            <w:pPr>
              <w:pStyle w:val="bulletedlist"/>
              <w:spacing w:after="0"/>
            </w:pPr>
            <w:r>
              <w:t xml:space="preserve">Primary Tools: PHP, </w:t>
            </w:r>
            <w:proofErr w:type="spellStart"/>
            <w:r>
              <w:t>MySQL</w:t>
            </w:r>
            <w:proofErr w:type="spellEnd"/>
            <w:r>
              <w:t>, Eclipse</w:t>
            </w:r>
            <w:r w:rsidR="00322E79">
              <w:t>, JavaScript, Ruby, Rails</w:t>
            </w:r>
          </w:p>
        </w:tc>
      </w:tr>
      <w:tr w:rsidR="00110535" w:rsidRPr="00DE7766" w:rsidTr="00CA3DFD">
        <w:tc>
          <w:tcPr>
            <w:tcW w:w="502" w:type="dxa"/>
            <w:gridSpan w:val="2"/>
            <w:vMerge/>
            <w:tcBorders>
              <w:left w:val="nil"/>
              <w:right w:val="nil"/>
            </w:tcBorders>
          </w:tcPr>
          <w:p w:rsidR="00110535" w:rsidRPr="00DE7766" w:rsidRDefault="00110535" w:rsidP="00DE7766"/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</w:tcPr>
          <w:p w:rsidR="00110535" w:rsidRDefault="00110535" w:rsidP="00400AF0">
            <w:pPr>
              <w:pStyle w:val="Title"/>
            </w:pPr>
            <w:r>
              <w:t>Assistant Programmer</w:t>
            </w:r>
          </w:p>
        </w:tc>
        <w:tc>
          <w:tcPr>
            <w:tcW w:w="25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0535" w:rsidRDefault="00110535" w:rsidP="00110535">
            <w:pPr>
              <w:pStyle w:val="Dates"/>
            </w:pPr>
            <w:r>
              <w:t>2006</w:t>
            </w:r>
          </w:p>
        </w:tc>
      </w:tr>
      <w:tr w:rsidR="00110535" w:rsidRPr="00DE7766" w:rsidTr="004B2685">
        <w:trPr>
          <w:trHeight w:val="576"/>
        </w:trPr>
        <w:tc>
          <w:tcPr>
            <w:tcW w:w="502" w:type="dxa"/>
            <w:gridSpan w:val="2"/>
            <w:vMerge/>
            <w:tcBorders>
              <w:left w:val="nil"/>
              <w:right w:val="nil"/>
            </w:tcBorders>
          </w:tcPr>
          <w:p w:rsidR="00110535" w:rsidRPr="00DE7766" w:rsidRDefault="00110535" w:rsidP="00DE7766"/>
        </w:tc>
        <w:tc>
          <w:tcPr>
            <w:tcW w:w="90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10535" w:rsidRDefault="00110535" w:rsidP="00110535">
            <w:pPr>
              <w:pStyle w:val="Dates"/>
              <w:jc w:val="left"/>
              <w:rPr>
                <w:i/>
              </w:rPr>
            </w:pPr>
            <w:r>
              <w:rPr>
                <w:i/>
              </w:rPr>
              <w:t>Indiana Wesleyan University</w:t>
            </w:r>
          </w:p>
          <w:p w:rsidR="00110535" w:rsidRDefault="00110535" w:rsidP="00FE33FF">
            <w:pPr>
              <w:pStyle w:val="bulletedlist"/>
              <w:spacing w:after="0"/>
            </w:pPr>
            <w:r>
              <w:t>Various</w:t>
            </w:r>
            <w:r w:rsidRPr="00110535">
              <w:t xml:space="preserve"> softwar</w:t>
            </w:r>
            <w:r>
              <w:t>e and web development projects.</w:t>
            </w:r>
          </w:p>
          <w:p w:rsidR="00110535" w:rsidRDefault="00110535" w:rsidP="00FE33FF">
            <w:pPr>
              <w:pStyle w:val="bulletedlist"/>
              <w:spacing w:after="0"/>
            </w:pPr>
            <w:r w:rsidRPr="00110535">
              <w:t>Integrated multiple different software solutions to create custom solutions to problems.</w:t>
            </w:r>
          </w:p>
          <w:p w:rsidR="000706C5" w:rsidRPr="00110535" w:rsidRDefault="000706C5" w:rsidP="00FE33FF">
            <w:pPr>
              <w:pStyle w:val="bulletedlist"/>
              <w:spacing w:after="0"/>
            </w:pPr>
            <w:r>
              <w:t>Primary Tools: Visual Basic, C#, Visual Studio</w:t>
            </w:r>
            <w:r w:rsidR="00186CB2">
              <w:t>, Microsoft SQL Server</w:t>
            </w:r>
          </w:p>
        </w:tc>
      </w:tr>
      <w:tr w:rsidR="00CA3DFD" w:rsidRPr="00DE7766" w:rsidTr="00CA3DFD">
        <w:tc>
          <w:tcPr>
            <w:tcW w:w="502" w:type="dxa"/>
            <w:gridSpan w:val="2"/>
            <w:vMerge/>
            <w:tcBorders>
              <w:left w:val="nil"/>
              <w:right w:val="nil"/>
            </w:tcBorders>
          </w:tcPr>
          <w:p w:rsidR="00CA3DFD" w:rsidRPr="00DE7766" w:rsidRDefault="00CA3DFD" w:rsidP="00DE7766"/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</w:tcPr>
          <w:p w:rsidR="00CA3DFD" w:rsidRPr="00DE7766" w:rsidRDefault="00CA3DFD" w:rsidP="00400AF0">
            <w:pPr>
              <w:pStyle w:val="Title"/>
            </w:pPr>
            <w:r>
              <w:t>Webmaster / Network Administrator Assistant</w:t>
            </w:r>
          </w:p>
        </w:tc>
        <w:tc>
          <w:tcPr>
            <w:tcW w:w="25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DFD" w:rsidRPr="00F510D1" w:rsidRDefault="00CA3DFD" w:rsidP="00400AF0">
            <w:pPr>
              <w:pStyle w:val="Dates"/>
            </w:pPr>
            <w:r>
              <w:t>2003-2005</w:t>
            </w:r>
          </w:p>
        </w:tc>
      </w:tr>
      <w:tr w:rsidR="00CA3DFD" w:rsidRPr="00DE7766" w:rsidTr="004B2685">
        <w:trPr>
          <w:trHeight w:val="432"/>
        </w:trPr>
        <w:tc>
          <w:tcPr>
            <w:tcW w:w="502" w:type="dxa"/>
            <w:gridSpan w:val="2"/>
            <w:vMerge/>
            <w:tcBorders>
              <w:left w:val="nil"/>
              <w:right w:val="nil"/>
            </w:tcBorders>
          </w:tcPr>
          <w:p w:rsidR="00CA3DFD" w:rsidRPr="00DE7766" w:rsidRDefault="00CA3DFD" w:rsidP="00DE7766"/>
        </w:tc>
        <w:tc>
          <w:tcPr>
            <w:tcW w:w="90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DFD" w:rsidRPr="00D4662D" w:rsidRDefault="00CA3DFD" w:rsidP="00400AF0">
            <w:pPr>
              <w:pStyle w:val="Location"/>
            </w:pPr>
            <w:r>
              <w:t>Fox Valley Lutheran High School</w:t>
            </w:r>
          </w:p>
          <w:p w:rsidR="00CA3DFD" w:rsidRPr="00D97489" w:rsidRDefault="00CA3DFD" w:rsidP="00FE33FF">
            <w:pPr>
              <w:pStyle w:val="bulletedlist"/>
              <w:spacing w:after="0"/>
            </w:pPr>
            <w:r>
              <w:t xml:space="preserve">Web design, web applications design, </w:t>
            </w:r>
            <w:r w:rsidR="00C90138">
              <w:t>and server</w:t>
            </w:r>
            <w:r>
              <w:t xml:space="preserve"> maintenance tasks.</w:t>
            </w:r>
          </w:p>
          <w:p w:rsidR="00CA3DFD" w:rsidRPr="00DE7766" w:rsidRDefault="00CA3DFD" w:rsidP="00FE33FF">
            <w:pPr>
              <w:pStyle w:val="bulletedlist"/>
              <w:spacing w:after="0"/>
            </w:pPr>
            <w:r>
              <w:t>Computer workstation setup, software installation, network security</w:t>
            </w:r>
            <w:r w:rsidR="000706C5">
              <w:t>.</w:t>
            </w:r>
          </w:p>
        </w:tc>
      </w:tr>
      <w:tr w:rsidR="00CA3DFD" w:rsidRPr="00DE7766" w:rsidTr="00CA3DFD">
        <w:trPr>
          <w:trHeight w:val="243"/>
        </w:trPr>
        <w:tc>
          <w:tcPr>
            <w:tcW w:w="502" w:type="dxa"/>
            <w:gridSpan w:val="2"/>
            <w:vMerge/>
            <w:tcBorders>
              <w:left w:val="nil"/>
              <w:right w:val="nil"/>
            </w:tcBorders>
          </w:tcPr>
          <w:p w:rsidR="00CA3DFD" w:rsidRPr="00DE7766" w:rsidRDefault="00CA3DFD" w:rsidP="00DE7766"/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</w:tcPr>
          <w:p w:rsidR="00CA3DFD" w:rsidRPr="00D97489" w:rsidRDefault="00CA3DFD" w:rsidP="00D97489">
            <w:pPr>
              <w:pStyle w:val="Title"/>
            </w:pPr>
            <w:r>
              <w:t>Production Intern</w:t>
            </w:r>
          </w:p>
        </w:tc>
        <w:tc>
          <w:tcPr>
            <w:tcW w:w="25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DFD" w:rsidRPr="00D97489" w:rsidRDefault="00CA3DFD" w:rsidP="006962EF">
            <w:pPr>
              <w:pStyle w:val="Dates"/>
            </w:pPr>
            <w:r>
              <w:t>2005</w:t>
            </w:r>
          </w:p>
        </w:tc>
      </w:tr>
      <w:tr w:rsidR="00CA3DFD" w:rsidRPr="00DE7766" w:rsidTr="004B2685">
        <w:trPr>
          <w:trHeight w:val="432"/>
        </w:trPr>
        <w:tc>
          <w:tcPr>
            <w:tcW w:w="502" w:type="dxa"/>
            <w:gridSpan w:val="2"/>
            <w:vMerge/>
            <w:tcBorders>
              <w:left w:val="nil"/>
              <w:right w:val="nil"/>
            </w:tcBorders>
          </w:tcPr>
          <w:p w:rsidR="00CA3DFD" w:rsidRPr="00DE7766" w:rsidRDefault="00CA3DFD" w:rsidP="00DE7766"/>
        </w:tc>
        <w:tc>
          <w:tcPr>
            <w:tcW w:w="9074" w:type="dxa"/>
            <w:gridSpan w:val="3"/>
            <w:tcBorders>
              <w:top w:val="nil"/>
              <w:left w:val="nil"/>
              <w:right w:val="nil"/>
            </w:tcBorders>
          </w:tcPr>
          <w:p w:rsidR="00CA3DFD" w:rsidRDefault="00CA3DFD" w:rsidP="00D4662D">
            <w:r>
              <w:rPr>
                <w:rStyle w:val="LocationChar"/>
              </w:rPr>
              <w:t>Appleton Alliance Church</w:t>
            </w:r>
          </w:p>
          <w:p w:rsidR="00CA3DFD" w:rsidRPr="00D4662D" w:rsidRDefault="00CA3DFD" w:rsidP="00FE33FF">
            <w:pPr>
              <w:pStyle w:val="bulletedlist"/>
              <w:spacing w:after="0"/>
            </w:pPr>
            <w:r>
              <w:t>Managed the technical production in the youth department</w:t>
            </w:r>
            <w:r w:rsidR="004B2685">
              <w:t xml:space="preserve">; </w:t>
            </w:r>
            <w:r>
              <w:t>Management of team members who</w:t>
            </w:r>
            <w:r w:rsidR="004B2685">
              <w:t xml:space="preserve"> </w:t>
            </w:r>
            <w:r w:rsidR="003412E2">
              <w:t>assist in technical production.</w:t>
            </w:r>
          </w:p>
          <w:p w:rsidR="00CA3DFD" w:rsidRPr="00D4662D" w:rsidRDefault="00CA3DFD" w:rsidP="00FE33FF">
            <w:pPr>
              <w:pStyle w:val="bulletedlistlastline"/>
              <w:spacing w:after="0"/>
            </w:pPr>
            <w:r w:rsidRPr="00D4662D">
              <w:t xml:space="preserve">Problem-solved </w:t>
            </w:r>
            <w:r>
              <w:t>many technical issues that arose mid-stream</w:t>
            </w:r>
            <w:r w:rsidRPr="00D4662D">
              <w:t>.</w:t>
            </w:r>
          </w:p>
        </w:tc>
      </w:tr>
      <w:tr w:rsidR="00CA3DFD" w:rsidRPr="00DE7766" w:rsidTr="00CA3DFD">
        <w:trPr>
          <w:trHeight w:val="255"/>
        </w:trPr>
        <w:tc>
          <w:tcPr>
            <w:tcW w:w="9576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CA3DFD" w:rsidRPr="006962EF" w:rsidRDefault="00CA3DFD" w:rsidP="006962EF">
            <w:pPr>
              <w:pStyle w:val="Heading1"/>
            </w:pPr>
            <w:r>
              <w:t>Education</w:t>
            </w:r>
          </w:p>
        </w:tc>
      </w:tr>
      <w:tr w:rsidR="00CA3DFD" w:rsidRPr="00DE7766" w:rsidTr="00CA3DFD">
        <w:trPr>
          <w:trHeight w:val="255"/>
        </w:trPr>
        <w:tc>
          <w:tcPr>
            <w:tcW w:w="502" w:type="dxa"/>
            <w:gridSpan w:val="2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:rsidR="00CA3DFD" w:rsidRPr="006962EF" w:rsidRDefault="00CA3DFD" w:rsidP="006962EF"/>
        </w:tc>
        <w:tc>
          <w:tcPr>
            <w:tcW w:w="6567" w:type="dxa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:rsidR="00CA3DFD" w:rsidRPr="006962EF" w:rsidRDefault="00CA3DFD" w:rsidP="006962EF">
            <w:pPr>
              <w:pStyle w:val="Title"/>
            </w:pPr>
            <w:r>
              <w:t>Indiana Wesleyan University</w:t>
            </w:r>
          </w:p>
        </w:tc>
        <w:tc>
          <w:tcPr>
            <w:tcW w:w="2507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:rsidR="00CA3DFD" w:rsidRPr="006962EF" w:rsidRDefault="00CA3DFD" w:rsidP="00EA5A44">
            <w:pPr>
              <w:pStyle w:val="Dates"/>
            </w:pPr>
            <w:r>
              <w:t>2005-</w:t>
            </w:r>
            <w:r w:rsidR="00EA5A44">
              <w:t>2009</w:t>
            </w:r>
          </w:p>
        </w:tc>
      </w:tr>
      <w:tr w:rsidR="00CA3DFD" w:rsidRPr="00DE7766" w:rsidTr="00CA3DFD">
        <w:trPr>
          <w:trHeight w:val="255"/>
        </w:trPr>
        <w:tc>
          <w:tcPr>
            <w:tcW w:w="502" w:type="dxa"/>
            <w:gridSpan w:val="2"/>
            <w:vMerge/>
            <w:tcBorders>
              <w:left w:val="nil"/>
              <w:right w:val="nil"/>
            </w:tcBorders>
          </w:tcPr>
          <w:p w:rsidR="00CA3DFD" w:rsidRPr="006962EF" w:rsidRDefault="00CA3DFD" w:rsidP="006962EF"/>
        </w:tc>
        <w:tc>
          <w:tcPr>
            <w:tcW w:w="9074" w:type="dxa"/>
            <w:gridSpan w:val="3"/>
            <w:tcBorders>
              <w:top w:val="nil"/>
              <w:left w:val="nil"/>
              <w:right w:val="nil"/>
            </w:tcBorders>
          </w:tcPr>
          <w:p w:rsidR="00CA3DFD" w:rsidRDefault="00CA3DFD" w:rsidP="00D4662D">
            <w:pPr>
              <w:pStyle w:val="Location"/>
            </w:pPr>
            <w:r>
              <w:t>Marion, Indiana</w:t>
            </w:r>
          </w:p>
          <w:p w:rsidR="00CA3DFD" w:rsidRDefault="00CA3DFD" w:rsidP="00FE33FF">
            <w:pPr>
              <w:pStyle w:val="bulletedlist"/>
              <w:spacing w:after="0"/>
            </w:pPr>
            <w:r w:rsidRPr="006962EF">
              <w:t>B.</w:t>
            </w:r>
            <w:r>
              <w:t>S</w:t>
            </w:r>
            <w:r w:rsidRPr="006962EF">
              <w:t xml:space="preserve">., Computer </w:t>
            </w:r>
            <w:r>
              <w:t>Internet Development</w:t>
            </w:r>
          </w:p>
          <w:p w:rsidR="00CA3DFD" w:rsidRDefault="00CA3DFD" w:rsidP="00FE33FF">
            <w:pPr>
              <w:pStyle w:val="bulletedlist"/>
              <w:spacing w:after="0"/>
            </w:pPr>
            <w:r>
              <w:t xml:space="preserve">Extracurricular activities: Association for Computing Machinery, </w:t>
            </w:r>
            <w:r w:rsidRPr="00ED6097">
              <w:t>Member of Computer Information Sciences Majors’ Lab</w:t>
            </w:r>
          </w:p>
          <w:p w:rsidR="00CA3DFD" w:rsidRPr="006962EF" w:rsidRDefault="00CA3DFD" w:rsidP="00FE33FF">
            <w:pPr>
              <w:pStyle w:val="bulletedlist"/>
              <w:spacing w:after="0"/>
            </w:pPr>
            <w:r>
              <w:t>3.5 Cumulative GPA</w:t>
            </w:r>
          </w:p>
        </w:tc>
      </w:tr>
      <w:tr w:rsidR="005D2D05" w:rsidRPr="00DE7766" w:rsidTr="00400AF0">
        <w:trPr>
          <w:trHeight w:val="255"/>
        </w:trPr>
        <w:tc>
          <w:tcPr>
            <w:tcW w:w="9576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5D2D05" w:rsidRPr="006962EF" w:rsidRDefault="005D2D05" w:rsidP="00400AF0">
            <w:pPr>
              <w:pStyle w:val="Heading1"/>
            </w:pPr>
            <w:r>
              <w:t>References available upon request</w:t>
            </w:r>
          </w:p>
        </w:tc>
      </w:tr>
    </w:tbl>
    <w:p w:rsidR="008E18D5" w:rsidRPr="00DE7766" w:rsidRDefault="008E18D5" w:rsidP="00ED1860"/>
    <w:sectPr w:rsidR="008E18D5" w:rsidRPr="00DE7766" w:rsidSect="009C23DD">
      <w:pgSz w:w="12240" w:h="15840"/>
      <w:pgMar w:top="720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6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noPunctuationKerning/>
  <w:characterSpacingControl w:val="doNotCompress"/>
  <w:compat/>
  <w:rsids>
    <w:rsidRoot w:val="00DC4203"/>
    <w:rsid w:val="000022EB"/>
    <w:rsid w:val="000706C5"/>
    <w:rsid w:val="00075E73"/>
    <w:rsid w:val="000F4B66"/>
    <w:rsid w:val="0010077D"/>
    <w:rsid w:val="00110535"/>
    <w:rsid w:val="00186CB2"/>
    <w:rsid w:val="001B2CC0"/>
    <w:rsid w:val="002911C8"/>
    <w:rsid w:val="00301257"/>
    <w:rsid w:val="00310AE7"/>
    <w:rsid w:val="00322E79"/>
    <w:rsid w:val="003326E2"/>
    <w:rsid w:val="003412E2"/>
    <w:rsid w:val="00361AFB"/>
    <w:rsid w:val="00374E86"/>
    <w:rsid w:val="003A1165"/>
    <w:rsid w:val="003F5303"/>
    <w:rsid w:val="00431537"/>
    <w:rsid w:val="00483C60"/>
    <w:rsid w:val="004B2685"/>
    <w:rsid w:val="004C3C3D"/>
    <w:rsid w:val="005C5D33"/>
    <w:rsid w:val="005D2D05"/>
    <w:rsid w:val="00633329"/>
    <w:rsid w:val="006962EF"/>
    <w:rsid w:val="006E2432"/>
    <w:rsid w:val="00723F7A"/>
    <w:rsid w:val="00790D50"/>
    <w:rsid w:val="007A2F12"/>
    <w:rsid w:val="008E18D5"/>
    <w:rsid w:val="0090731C"/>
    <w:rsid w:val="00907793"/>
    <w:rsid w:val="00927836"/>
    <w:rsid w:val="009548CA"/>
    <w:rsid w:val="00987217"/>
    <w:rsid w:val="009C23DD"/>
    <w:rsid w:val="009C5C41"/>
    <w:rsid w:val="009E33C4"/>
    <w:rsid w:val="00A07D6A"/>
    <w:rsid w:val="00A142E6"/>
    <w:rsid w:val="00A14F02"/>
    <w:rsid w:val="00A84E65"/>
    <w:rsid w:val="00AF1168"/>
    <w:rsid w:val="00B33FE0"/>
    <w:rsid w:val="00B54803"/>
    <w:rsid w:val="00B60F55"/>
    <w:rsid w:val="00B61796"/>
    <w:rsid w:val="00BA2FF9"/>
    <w:rsid w:val="00BB00B9"/>
    <w:rsid w:val="00BC0307"/>
    <w:rsid w:val="00C069B4"/>
    <w:rsid w:val="00C302EE"/>
    <w:rsid w:val="00C90138"/>
    <w:rsid w:val="00C969DA"/>
    <w:rsid w:val="00CA3DFD"/>
    <w:rsid w:val="00CA68C0"/>
    <w:rsid w:val="00CD22BE"/>
    <w:rsid w:val="00D449BA"/>
    <w:rsid w:val="00D4662D"/>
    <w:rsid w:val="00D720EA"/>
    <w:rsid w:val="00D97489"/>
    <w:rsid w:val="00DC4203"/>
    <w:rsid w:val="00DC54D2"/>
    <w:rsid w:val="00DE7766"/>
    <w:rsid w:val="00E33FCE"/>
    <w:rsid w:val="00EA5A44"/>
    <w:rsid w:val="00ED1860"/>
    <w:rsid w:val="00ED6097"/>
    <w:rsid w:val="00F510D1"/>
    <w:rsid w:val="00FE3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7766"/>
    <w:pPr>
      <w:spacing w:line="220" w:lineRule="exact"/>
    </w:pPr>
    <w:rPr>
      <w:rFonts w:ascii="Tahoma" w:hAnsi="Tahoma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DE7766"/>
    <w:pPr>
      <w:spacing w:before="80" w:after="60"/>
      <w:outlineLvl w:val="0"/>
    </w:pPr>
    <w:rPr>
      <w:caps/>
    </w:rPr>
  </w:style>
  <w:style w:type="paragraph" w:styleId="Heading2">
    <w:name w:val="heading 2"/>
    <w:basedOn w:val="Heading1"/>
    <w:next w:val="Normal"/>
    <w:qFormat/>
    <w:rsid w:val="00DE7766"/>
    <w:pPr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E-mailaddress">
    <w:name w:val="E-mail address"/>
    <w:basedOn w:val="Normal"/>
    <w:rsid w:val="00DE7766"/>
    <w:pPr>
      <w:spacing w:after="200"/>
    </w:pPr>
  </w:style>
  <w:style w:type="paragraph" w:customStyle="1" w:styleId="Dates">
    <w:name w:val="Dates"/>
    <w:basedOn w:val="Normal"/>
    <w:rsid w:val="002911C8"/>
    <w:pPr>
      <w:spacing w:before="40"/>
      <w:jc w:val="right"/>
    </w:pPr>
  </w:style>
  <w:style w:type="paragraph" w:customStyle="1" w:styleId="Location">
    <w:name w:val="Location"/>
    <w:basedOn w:val="Normal"/>
    <w:link w:val="LocationChar"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D97489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Text">
    <w:name w:val="Text"/>
    <w:basedOn w:val="Normal"/>
    <w:link w:val="TextCharChar"/>
    <w:rsid w:val="00D449BA"/>
    <w:pPr>
      <w:spacing w:before="40" w:after="240"/>
    </w:pPr>
  </w:style>
  <w:style w:type="character" w:customStyle="1" w:styleId="TextCharChar">
    <w:name w:val="Text Char Char"/>
    <w:basedOn w:val="DefaultParagraphFont"/>
    <w:link w:val="Text"/>
    <w:rsid w:val="00D449BA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rsid w:val="00F510D1"/>
    <w:pPr>
      <w:numPr>
        <w:numId w:val="5"/>
      </w:numPr>
      <w:spacing w:before="40" w:after="80"/>
    </w:pPr>
  </w:style>
  <w:style w:type="paragraph" w:styleId="Title">
    <w:name w:val="Title"/>
    <w:basedOn w:val="Normal"/>
    <w:link w:val="TitleChar"/>
    <w:qFormat/>
    <w:rsid w:val="000022EB"/>
    <w:pPr>
      <w:spacing w:before="40"/>
    </w:pPr>
    <w:rPr>
      <w:b/>
    </w:rPr>
  </w:style>
  <w:style w:type="character" w:customStyle="1" w:styleId="TitleChar">
    <w:name w:val="Title Char"/>
    <w:basedOn w:val="DefaultParagraphFont"/>
    <w:link w:val="Title"/>
    <w:rsid w:val="000022EB"/>
    <w:rPr>
      <w:rFonts w:ascii="Tahoma" w:hAnsi="Tahoma"/>
      <w:b/>
      <w:spacing w:val="10"/>
      <w:sz w:val="16"/>
      <w:szCs w:val="16"/>
      <w:lang w:val="en-US" w:eastAsia="en-US" w:bidi="ar-SA"/>
    </w:rPr>
  </w:style>
  <w:style w:type="paragraph" w:customStyle="1" w:styleId="bulletedlistlastline">
    <w:name w:val="bulleted list last line"/>
    <w:basedOn w:val="bulletedlist"/>
    <w:rsid w:val="00D449BA"/>
    <w:pPr>
      <w:spacing w:after="240"/>
    </w:pPr>
    <w:rPr>
      <w:szCs w:val="20"/>
    </w:rPr>
  </w:style>
  <w:style w:type="character" w:styleId="Hyperlink">
    <w:name w:val="Hyperlink"/>
    <w:basedOn w:val="DefaultParagraphFont"/>
    <w:rsid w:val="00CA3D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65061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Computer%20programmer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</Template>
  <TotalTime>0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cp:lastPrinted>2004-03-09T19:36:00Z</cp:lastPrinted>
  <dcterms:created xsi:type="dcterms:W3CDTF">2010-09-20T20:07:00Z</dcterms:created>
  <dcterms:modified xsi:type="dcterms:W3CDTF">2010-09-20T20:07:00Z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